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86E" w:rsidRDefault="00CF048B">
      <w:pPr>
        <w:pStyle w:val="Titel"/>
      </w:pPr>
      <w:bookmarkStart w:id="0" w:name="_GoBack"/>
      <w:bookmarkEnd w:id="0"/>
      <w:r>
        <w:t xml:space="preserve">Planning Cosy </w:t>
      </w:r>
      <w:proofErr w:type="spellStart"/>
      <w:r>
        <w:t>cafeteria</w:t>
      </w:r>
      <w:proofErr w:type="spellEnd"/>
    </w:p>
    <w:p w:rsidR="001F786E" w:rsidRDefault="00CF048B">
      <w:r>
        <w:rPr>
          <w:shd w:val="clear" w:color="auto" w:fill="00FF00"/>
        </w:rPr>
        <w:t>Weken met ‘[L]’ aanduiding zijn wekend met labozittingen =&gt; Voor deze weken geld de planning gerespecteerd te worden tegen het labo zelf.</w:t>
      </w:r>
      <w:r>
        <w:t xml:space="preserve"> </w:t>
      </w:r>
    </w:p>
    <w:p w:rsidR="001F786E" w:rsidRDefault="00CF048B">
      <w:r>
        <w:t>Voor andere weken op vrijdag status update</w:t>
      </w:r>
    </w:p>
    <w:p w:rsidR="001F786E" w:rsidRDefault="00CF048B">
      <w:pPr>
        <w:pStyle w:val="Lijstalinea"/>
        <w:numPr>
          <w:ilvl w:val="0"/>
          <w:numId w:val="1"/>
        </w:numPr>
      </w:pPr>
      <w:r>
        <w:t>Vorderingen</w:t>
      </w:r>
    </w:p>
    <w:p w:rsidR="001F786E" w:rsidRDefault="00CF048B">
      <w:pPr>
        <w:pStyle w:val="Lijstalinea"/>
        <w:numPr>
          <w:ilvl w:val="0"/>
          <w:numId w:val="1"/>
        </w:numPr>
      </w:pPr>
      <w:r>
        <w:t xml:space="preserve">Aankaarten </w:t>
      </w:r>
      <w:r>
        <w:t>problemen</w:t>
      </w:r>
    </w:p>
    <w:p w:rsidR="001F786E" w:rsidRDefault="00CF048B">
      <w:pPr>
        <w:pStyle w:val="Lijstalinea"/>
        <w:numPr>
          <w:ilvl w:val="0"/>
          <w:numId w:val="1"/>
        </w:numPr>
      </w:pPr>
      <w:r>
        <w:t>Vooruitzicht van tijdsbesteding aan dit project</w:t>
      </w:r>
    </w:p>
    <w:p w:rsidR="001F786E" w:rsidRDefault="00CF048B">
      <w:r>
        <w:t>Dit is voor een open communicatie en opvolging. Iets wat op mijn werk wordt gehanteerd voor vooruitgang op te volgen.</w:t>
      </w:r>
    </w:p>
    <w:p w:rsidR="001F786E" w:rsidRDefault="00CF048B">
      <w:r>
        <w:t xml:space="preserve">Week 0 </w:t>
      </w:r>
      <w:r>
        <w:rPr>
          <w:lang w:val="en-US"/>
        </w:rPr>
        <w:t>[L]:</w:t>
      </w:r>
    </w:p>
    <w:p w:rsidR="001F786E" w:rsidRDefault="00CF048B">
      <w:pPr>
        <w:pStyle w:val="Lijstalinea"/>
        <w:numPr>
          <w:ilvl w:val="0"/>
          <w:numId w:val="2"/>
        </w:numPr>
      </w:pPr>
      <w:r>
        <w:t>Eerste labosessie</w:t>
      </w:r>
    </w:p>
    <w:p w:rsidR="001F786E" w:rsidRDefault="00CF048B">
      <w:pPr>
        <w:pStyle w:val="Lijstalinea"/>
        <w:numPr>
          <w:ilvl w:val="1"/>
          <w:numId w:val="2"/>
        </w:numPr>
      </w:pPr>
      <w:r>
        <w:t>Doel</w:t>
      </w:r>
    </w:p>
    <w:p w:rsidR="001F786E" w:rsidRDefault="00CF048B">
      <w:pPr>
        <w:pStyle w:val="Lijstalinea"/>
        <w:numPr>
          <w:ilvl w:val="1"/>
          <w:numId w:val="2"/>
        </w:numPr>
      </w:pPr>
      <w:r>
        <w:t>Taakverdeling</w:t>
      </w:r>
    </w:p>
    <w:p w:rsidR="001F786E" w:rsidRDefault="00CF048B">
      <w:pPr>
        <w:pStyle w:val="Lijstalinea"/>
        <w:numPr>
          <w:ilvl w:val="1"/>
          <w:numId w:val="2"/>
        </w:numPr>
      </w:pPr>
      <w:r>
        <w:t>Afspraken</w:t>
      </w:r>
    </w:p>
    <w:p w:rsidR="001F786E" w:rsidRDefault="00CF048B">
      <w:pPr>
        <w:pStyle w:val="Lijstalinea"/>
        <w:numPr>
          <w:ilvl w:val="1"/>
          <w:numId w:val="2"/>
        </w:numPr>
      </w:pPr>
      <w:r>
        <w:t>Uitwerking basis hard</w:t>
      </w:r>
      <w:r>
        <w:t>ware architectuur</w:t>
      </w:r>
    </w:p>
    <w:p w:rsidR="001F786E" w:rsidRDefault="00CF048B">
      <w:pPr>
        <w:pStyle w:val="Lijstalinea"/>
        <w:numPr>
          <w:ilvl w:val="0"/>
          <w:numId w:val="2"/>
        </w:numPr>
      </w:pPr>
      <w:r>
        <w:t>Draft versie van de planning</w:t>
      </w:r>
    </w:p>
    <w:p w:rsidR="001F786E" w:rsidRDefault="00CF048B">
      <w:pPr>
        <w:rPr>
          <w:lang w:val="en-US"/>
        </w:rPr>
      </w:pPr>
      <w:r>
        <w:rPr>
          <w:lang w:val="en-US"/>
        </w:rPr>
        <w:t xml:space="preserve">Week 1 (17-23 </w:t>
      </w:r>
      <w:proofErr w:type="spellStart"/>
      <w:r>
        <w:rPr>
          <w:lang w:val="en-US"/>
        </w:rPr>
        <w:t>februari</w:t>
      </w:r>
      <w:proofErr w:type="spellEnd"/>
      <w:r>
        <w:rPr>
          <w:lang w:val="en-US"/>
        </w:rPr>
        <w:t>)</w:t>
      </w:r>
    </w:p>
    <w:p w:rsidR="001F786E" w:rsidRDefault="00CF048B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opzetten</w:t>
      </w:r>
      <w:proofErr w:type="spellEnd"/>
      <w:r>
        <w:rPr>
          <w:lang w:val="en-US"/>
        </w:rPr>
        <w:t xml:space="preserve"> (18/02/2020)</w:t>
      </w:r>
    </w:p>
    <w:p w:rsidR="001F786E" w:rsidRDefault="00CF048B">
      <w:pPr>
        <w:pStyle w:val="Lijstalinea"/>
        <w:numPr>
          <w:ilvl w:val="0"/>
          <w:numId w:val="3"/>
        </w:numPr>
      </w:pPr>
      <w:r>
        <w:t>Facebookgroep opzetten voor onderling overleg (17/02/2020)</w:t>
      </w:r>
    </w:p>
    <w:p w:rsidR="001F786E" w:rsidRDefault="00CF048B">
      <w:pPr>
        <w:pStyle w:val="Lijstalinea"/>
        <w:numPr>
          <w:ilvl w:val="0"/>
          <w:numId w:val="3"/>
        </w:numPr>
      </w:pPr>
      <w:r>
        <w:t xml:space="preserve">Ontwikkeling </w:t>
      </w:r>
      <w:proofErr w:type="spellStart"/>
      <w:r>
        <w:t>tooling</w:t>
      </w:r>
      <w:proofErr w:type="spellEnd"/>
      <w:r>
        <w:t xml:space="preserve"> afspreken (ten allerlaatste 21/02/2020) </w:t>
      </w:r>
    </w:p>
    <w:p w:rsidR="001F786E" w:rsidRDefault="00CF048B">
      <w:pPr>
        <w:pStyle w:val="Lijstalinea"/>
        <w:numPr>
          <w:ilvl w:val="0"/>
          <w:numId w:val="3"/>
        </w:numPr>
      </w:pPr>
      <w:r>
        <w:t xml:space="preserve">Definitieve versie planning ( </w:t>
      </w:r>
      <w:r>
        <w:t>met taakverdeling)</w:t>
      </w:r>
    </w:p>
    <w:p w:rsidR="001F786E" w:rsidRDefault="00CF048B">
      <w:pPr>
        <w:pStyle w:val="Lijstalinea"/>
        <w:numPr>
          <w:ilvl w:val="0"/>
          <w:numId w:val="3"/>
        </w:numPr>
      </w:pPr>
      <w:r>
        <w:t>Eerste uitwerking van eigen technisch onderdeel (Basis uitwerking: schema, nodige connecties, voedingen, datastromen, vermogen, …)</w:t>
      </w:r>
    </w:p>
    <w:p w:rsidR="001F786E" w:rsidRDefault="00CF048B">
      <w:pPr>
        <w:pStyle w:val="Lijstalinea"/>
        <w:numPr>
          <w:ilvl w:val="0"/>
          <w:numId w:val="3"/>
        </w:numPr>
      </w:pPr>
      <w:r>
        <w:t>Verschillend onderdelen</w:t>
      </w:r>
    </w:p>
    <w:p w:rsidR="001F786E" w:rsidRDefault="00CF048B">
      <w:pPr>
        <w:pStyle w:val="Lijstalinea"/>
        <w:numPr>
          <w:ilvl w:val="1"/>
          <w:numId w:val="3"/>
        </w:numPr>
      </w:pPr>
      <w:r>
        <w:t xml:space="preserve">? : Batterij keuze </w:t>
      </w:r>
    </w:p>
    <w:p w:rsidR="001F786E" w:rsidRDefault="00CF048B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?: </w:t>
      </w:r>
      <w:proofErr w:type="spellStart"/>
      <w:r>
        <w:rPr>
          <w:lang w:val="en-US"/>
        </w:rPr>
        <w:t>Draadloze</w:t>
      </w:r>
      <w:proofErr w:type="spellEnd"/>
      <w:r>
        <w:rPr>
          <w:lang w:val="en-US"/>
        </w:rPr>
        <w:t xml:space="preserve"> voiding </w:t>
      </w:r>
      <w:proofErr w:type="spellStart"/>
      <w:r>
        <w:rPr>
          <w:lang w:val="en-US"/>
        </w:rPr>
        <w:t>optie</w:t>
      </w:r>
      <w:proofErr w:type="spellEnd"/>
      <w:r>
        <w:rPr>
          <w:lang w:val="en-US"/>
        </w:rPr>
        <w:t xml:space="preserve">? (near- of far field, 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pdf “</w:t>
      </w:r>
      <w:proofErr w:type="spellStart"/>
      <w:r>
        <w:rPr>
          <w:lang w:val="en-US"/>
        </w:rPr>
        <w:t>lesE</w:t>
      </w:r>
      <w:r>
        <w:rPr>
          <w:lang w:val="en-US"/>
        </w:rPr>
        <w:t>S_power_Toledo</w:t>
      </w:r>
      <w:proofErr w:type="spellEnd"/>
      <w:r>
        <w:rPr>
          <w:lang w:val="en-US"/>
        </w:rPr>
        <w:t>”)</w:t>
      </w:r>
    </w:p>
    <w:p w:rsidR="001F786E" w:rsidRDefault="00CF048B">
      <w:pPr>
        <w:pStyle w:val="Lijstalinea"/>
        <w:numPr>
          <w:ilvl w:val="1"/>
          <w:numId w:val="3"/>
        </w:numPr>
      </w:pPr>
      <w:r>
        <w:t>Tobias voeding (&amp; communicatie)</w:t>
      </w:r>
    </w:p>
    <w:p w:rsidR="001F786E" w:rsidRDefault="00CF048B">
      <w:pPr>
        <w:pStyle w:val="Lijstalinea"/>
        <w:numPr>
          <w:ilvl w:val="1"/>
          <w:numId w:val="3"/>
        </w:numPr>
      </w:pPr>
      <w:r>
        <w:t xml:space="preserve">Arthur </w:t>
      </w:r>
      <w:proofErr w:type="spellStart"/>
      <w:r>
        <w:t>webframework</w:t>
      </w:r>
      <w:proofErr w:type="spellEnd"/>
      <w:r>
        <w:t xml:space="preserve"> en welk tekentool voor </w:t>
      </w:r>
    </w:p>
    <w:p w:rsidR="001F786E" w:rsidRDefault="00CF048B">
      <w:pPr>
        <w:pStyle w:val="Lijstalinea"/>
        <w:numPr>
          <w:ilvl w:val="1"/>
          <w:numId w:val="3"/>
        </w:numPr>
      </w:pPr>
      <w:r>
        <w:t>Thomas software architectuur omkaderen (&amp; communicatie)</w:t>
      </w:r>
    </w:p>
    <w:p w:rsidR="001F786E" w:rsidRDefault="00CF048B">
      <w:pPr>
        <w:pStyle w:val="Lijstalinea"/>
        <w:numPr>
          <w:ilvl w:val="1"/>
          <w:numId w:val="3"/>
        </w:numPr>
      </w:pPr>
      <w:r>
        <w:t>Robin: Sensorbord en behuizing</w:t>
      </w:r>
    </w:p>
    <w:p w:rsidR="001F786E" w:rsidRDefault="00CF048B">
      <w:pPr>
        <w:pStyle w:val="Lijstalinea"/>
        <w:numPr>
          <w:ilvl w:val="0"/>
          <w:numId w:val="3"/>
        </w:numPr>
      </w:pPr>
      <w:r>
        <w:t xml:space="preserve">Draft versie van masterplan </w:t>
      </w:r>
    </w:p>
    <w:p w:rsidR="001F786E" w:rsidRDefault="00CF048B">
      <w:pPr>
        <w:pStyle w:val="Lijstalinea"/>
        <w:numPr>
          <w:ilvl w:val="0"/>
          <w:numId w:val="3"/>
        </w:numPr>
      </w:pPr>
      <w:r>
        <w:lastRenderedPageBreak/>
        <w:t>Weten/</w:t>
      </w:r>
      <w:proofErr w:type="spellStart"/>
      <w:r>
        <w:t>aanschafffen</w:t>
      </w:r>
      <w:proofErr w:type="spellEnd"/>
      <w:r>
        <w:t xml:space="preserve"> van </w:t>
      </w:r>
      <w:proofErr w:type="spellStart"/>
      <w:r>
        <w:t>benodigheden</w:t>
      </w:r>
      <w:proofErr w:type="spellEnd"/>
      <w:r>
        <w:t>? (indien me</w:t>
      </w:r>
      <w:r>
        <w:t>t zekerheid gekend!)</w:t>
      </w:r>
    </w:p>
    <w:p w:rsidR="001F786E" w:rsidRDefault="00CF048B">
      <w:pPr>
        <w:pStyle w:val="Lijstalinea"/>
        <w:numPr>
          <w:ilvl w:val="0"/>
          <w:numId w:val="3"/>
        </w:numPr>
        <w:rPr>
          <w:shd w:val="clear" w:color="auto" w:fill="FFFF00"/>
        </w:rPr>
      </w:pPr>
      <w:r>
        <w:rPr>
          <w:shd w:val="clear" w:color="auto" w:fill="FFFF00"/>
        </w:rPr>
        <w:t>Eerste uitwerkingen van schema’s</w:t>
      </w:r>
    </w:p>
    <w:p w:rsidR="001F786E" w:rsidRDefault="00CF048B">
      <w:r>
        <w:rPr>
          <w:shd w:val="clear" w:color="auto" w:fill="00FF00"/>
        </w:rPr>
        <w:t>Week 2 (24 februari – 1 maart) [L]</w:t>
      </w:r>
    </w:p>
    <w:p w:rsidR="001F786E" w:rsidRDefault="00CF048B">
      <w:pPr>
        <w:pStyle w:val="Lijstalinea"/>
        <w:numPr>
          <w:ilvl w:val="0"/>
          <w:numId w:val="4"/>
        </w:numPr>
      </w:pPr>
      <w:r>
        <w:t>Documentatie verschillende onderdelen</w:t>
      </w:r>
    </w:p>
    <w:p w:rsidR="001F786E" w:rsidRDefault="00CF048B">
      <w:pPr>
        <w:pStyle w:val="Lijstalinea"/>
        <w:numPr>
          <w:ilvl w:val="0"/>
          <w:numId w:val="4"/>
        </w:numPr>
      </w:pPr>
      <w:r>
        <w:t>Draft versie (prototype) van verschillende onderdelen getekend</w:t>
      </w:r>
    </w:p>
    <w:p w:rsidR="001F786E" w:rsidRDefault="00CF048B">
      <w:pPr>
        <w:pStyle w:val="Lijstalinea"/>
        <w:numPr>
          <w:ilvl w:val="1"/>
          <w:numId w:val="4"/>
        </w:numPr>
      </w:pPr>
      <w:r>
        <w:t>Indien al reeds mogelijk prototype maken</w:t>
      </w:r>
    </w:p>
    <w:p w:rsidR="001F786E" w:rsidRDefault="00CF048B">
      <w:pPr>
        <w:pStyle w:val="Lijstalinea"/>
        <w:numPr>
          <w:ilvl w:val="0"/>
          <w:numId w:val="4"/>
        </w:numPr>
      </w:pPr>
      <w:r>
        <w:t xml:space="preserve">Software frame </w:t>
      </w:r>
      <w:proofErr w:type="spellStart"/>
      <w:r>
        <w:t>work</w:t>
      </w:r>
      <w:proofErr w:type="spellEnd"/>
      <w:r>
        <w:t xml:space="preserve"> </w:t>
      </w:r>
      <w:r>
        <w:t>uitgewerkt (volgorde van oproeping van deelfuncties en eerste uitwerking logica)</w:t>
      </w:r>
    </w:p>
    <w:p w:rsidR="001F786E" w:rsidRDefault="00CF048B">
      <w:pPr>
        <w:pStyle w:val="Lijstalinea"/>
        <w:numPr>
          <w:ilvl w:val="0"/>
          <w:numId w:val="4"/>
        </w:numPr>
      </w:pPr>
      <w:r>
        <w:t>Vastleggen uitwerking en eind design</w:t>
      </w:r>
    </w:p>
    <w:p w:rsidR="001F786E" w:rsidRDefault="001F786E">
      <w:pPr>
        <w:pStyle w:val="Lijstalinea"/>
      </w:pPr>
    </w:p>
    <w:p w:rsidR="001F786E" w:rsidRDefault="001F786E">
      <w:pPr>
        <w:pStyle w:val="Lijstalinea"/>
      </w:pPr>
    </w:p>
    <w:p w:rsidR="001F786E" w:rsidRDefault="00CF048B">
      <w:r>
        <w:t>Week 3 (2-8 maart)</w:t>
      </w:r>
    </w:p>
    <w:p w:rsidR="001F786E" w:rsidRDefault="00CF048B">
      <w:pPr>
        <w:pStyle w:val="Lijstalinea"/>
        <w:numPr>
          <w:ilvl w:val="0"/>
          <w:numId w:val="4"/>
        </w:numPr>
      </w:pPr>
      <w:r>
        <w:t xml:space="preserve">Prototypen afzonderlijke elementen </w:t>
      </w:r>
    </w:p>
    <w:p w:rsidR="001F786E" w:rsidRDefault="00CF048B">
      <w:pPr>
        <w:pStyle w:val="Lijstalinea"/>
        <w:numPr>
          <w:ilvl w:val="1"/>
          <w:numId w:val="4"/>
        </w:numPr>
      </w:pPr>
      <w:r>
        <w:t>Voeding =&gt; testen via vaste belasting maximaal vermogen</w:t>
      </w:r>
    </w:p>
    <w:p w:rsidR="001F786E" w:rsidRDefault="00CF048B">
      <w:pPr>
        <w:pStyle w:val="Lijstalinea"/>
        <w:numPr>
          <w:ilvl w:val="2"/>
          <w:numId w:val="4"/>
        </w:numPr>
      </w:pPr>
      <w:r>
        <w:t>Communicatie, (verwerking</w:t>
      </w:r>
      <w:r>
        <w:t xml:space="preserve"> data processor)  en alle sensoren meting uitvoeren</w:t>
      </w:r>
    </w:p>
    <w:p w:rsidR="001F786E" w:rsidRDefault="00CF048B">
      <w:pPr>
        <w:pStyle w:val="Lijstalinea"/>
        <w:numPr>
          <w:ilvl w:val="2"/>
          <w:numId w:val="4"/>
        </w:numPr>
      </w:pPr>
      <w:r>
        <w:t>Overgangen controleren</w:t>
      </w:r>
    </w:p>
    <w:p w:rsidR="001F786E" w:rsidRDefault="00CF048B">
      <w:pPr>
        <w:pStyle w:val="Lijstalinea"/>
        <w:numPr>
          <w:ilvl w:val="1"/>
          <w:numId w:val="4"/>
        </w:numPr>
      </w:pPr>
      <w:r>
        <w:t>Processor en communicatie</w:t>
      </w:r>
    </w:p>
    <w:p w:rsidR="001F786E" w:rsidRDefault="00CF048B">
      <w:pPr>
        <w:pStyle w:val="Lijstalinea"/>
        <w:numPr>
          <w:ilvl w:val="1"/>
          <w:numId w:val="4"/>
        </w:numPr>
      </w:pPr>
      <w:r>
        <w:t>Sensorenbord =&gt; testen via ontwikkelingsbordje</w:t>
      </w:r>
    </w:p>
    <w:p w:rsidR="001F786E" w:rsidRDefault="00CF048B">
      <w:r>
        <w:rPr>
          <w:shd w:val="clear" w:color="auto" w:fill="00FF00"/>
          <w:lang w:val="en-US"/>
        </w:rPr>
        <w:t xml:space="preserve">Week 4 (9-15 </w:t>
      </w:r>
      <w:proofErr w:type="spellStart"/>
      <w:r>
        <w:rPr>
          <w:shd w:val="clear" w:color="auto" w:fill="00FF00"/>
          <w:lang w:val="en-US"/>
        </w:rPr>
        <w:t>maart</w:t>
      </w:r>
      <w:proofErr w:type="spellEnd"/>
      <w:r>
        <w:rPr>
          <w:shd w:val="clear" w:color="auto" w:fill="00FF00"/>
          <w:lang w:val="en-US"/>
        </w:rPr>
        <w:t>) [L]</w:t>
      </w:r>
    </w:p>
    <w:p w:rsidR="001F786E" w:rsidRDefault="00CF048B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afzonderlijke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elementen</w:t>
      </w:r>
      <w:proofErr w:type="spellEnd"/>
    </w:p>
    <w:p w:rsidR="001F786E" w:rsidRDefault="00CF048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Web frame work </w:t>
      </w:r>
      <w:proofErr w:type="spellStart"/>
      <w:r>
        <w:rPr>
          <w:lang w:val="en-US"/>
        </w:rPr>
        <w:t>opzetten</w:t>
      </w:r>
      <w:proofErr w:type="spellEnd"/>
    </w:p>
    <w:p w:rsidR="001F786E" w:rsidRDefault="00CF048B">
      <w:r>
        <w:t xml:space="preserve">Week 5 (16-22 </w:t>
      </w:r>
      <w:r>
        <w:t>maart)</w:t>
      </w:r>
    </w:p>
    <w:p w:rsidR="001F786E" w:rsidRDefault="00CF048B">
      <w:pPr>
        <w:pStyle w:val="Lijstalinea"/>
        <w:numPr>
          <w:ilvl w:val="0"/>
          <w:numId w:val="4"/>
        </w:numPr>
      </w:pPr>
      <w:r>
        <w:t>Voeding en processing/communicatie deel samen brengen in 1 PCB?</w:t>
      </w:r>
    </w:p>
    <w:p w:rsidR="001F786E" w:rsidRDefault="00CF048B">
      <w:pPr>
        <w:pStyle w:val="Lijstalinea"/>
        <w:numPr>
          <w:ilvl w:val="0"/>
          <w:numId w:val="4"/>
        </w:numPr>
      </w:pPr>
      <w:r>
        <w:t>Verbeterd design realiseren</w:t>
      </w:r>
    </w:p>
    <w:p w:rsidR="001F786E" w:rsidRDefault="00CF048B">
      <w:pPr>
        <w:pStyle w:val="Lijstalinea"/>
        <w:numPr>
          <w:ilvl w:val="0"/>
          <w:numId w:val="4"/>
        </w:numPr>
      </w:pPr>
      <w:r>
        <w:t>Systeem configureerbaar maken</w:t>
      </w:r>
    </w:p>
    <w:p w:rsidR="001F786E" w:rsidRDefault="00CF048B">
      <w:pPr>
        <w:pStyle w:val="Lijstalinea"/>
        <w:numPr>
          <w:ilvl w:val="1"/>
          <w:numId w:val="4"/>
        </w:numPr>
      </w:pPr>
      <w:r>
        <w:t xml:space="preserve">Elementen toevoegen </w:t>
      </w:r>
    </w:p>
    <w:p w:rsidR="001F786E" w:rsidRDefault="00CF048B">
      <w:pPr>
        <w:pStyle w:val="Lijstalinea"/>
        <w:numPr>
          <w:ilvl w:val="1"/>
          <w:numId w:val="4"/>
        </w:numPr>
      </w:pPr>
      <w:r>
        <w:t>Elementen verwijderen</w:t>
      </w:r>
    </w:p>
    <w:p w:rsidR="001F786E" w:rsidRDefault="00CF048B">
      <w:pPr>
        <w:pStyle w:val="Lijstalinea"/>
        <w:numPr>
          <w:ilvl w:val="0"/>
          <w:numId w:val="4"/>
        </w:numPr>
      </w:pPr>
      <w:r>
        <w:t>Behuizing uitwerking</w:t>
      </w:r>
    </w:p>
    <w:p w:rsidR="001F786E" w:rsidRDefault="00CF048B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Communicatie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frame work </w:t>
      </w:r>
      <w:proofErr w:type="spellStart"/>
      <w:r>
        <w:rPr>
          <w:lang w:val="en-US"/>
        </w:rPr>
        <w:t>realiseren</w:t>
      </w:r>
      <w:proofErr w:type="spellEnd"/>
    </w:p>
    <w:p w:rsidR="001F786E" w:rsidRDefault="00CF048B">
      <w:r>
        <w:rPr>
          <w:shd w:val="clear" w:color="auto" w:fill="00FF00"/>
        </w:rPr>
        <w:t>Week 6 (23-29 maart) [L</w:t>
      </w:r>
      <w:r>
        <w:rPr>
          <w:shd w:val="clear" w:color="auto" w:fill="00FF00"/>
        </w:rPr>
        <w:t>]</w:t>
      </w:r>
    </w:p>
    <w:p w:rsidR="001F786E" w:rsidRDefault="00CF048B">
      <w:pPr>
        <w:pStyle w:val="Lijstalinea"/>
        <w:numPr>
          <w:ilvl w:val="0"/>
          <w:numId w:val="5"/>
        </w:numPr>
      </w:pPr>
      <w:r>
        <w:t>Systeem klaar voor testfase (minimum één element afgewerkt, liefst al 4 elementen klaar)</w:t>
      </w:r>
    </w:p>
    <w:p w:rsidR="001F786E" w:rsidRDefault="00CF048B">
      <w:pPr>
        <w:pStyle w:val="Lijstalinea"/>
        <w:numPr>
          <w:ilvl w:val="0"/>
          <w:numId w:val="5"/>
        </w:numPr>
      </w:pPr>
      <w:r>
        <w:lastRenderedPageBreak/>
        <w:t xml:space="preserve">Web frame </w:t>
      </w:r>
      <w:proofErr w:type="spellStart"/>
      <w:r>
        <w:t>work</w:t>
      </w:r>
      <w:proofErr w:type="spellEnd"/>
      <w:r>
        <w:t xml:space="preserve"> volledig operationeel</w:t>
      </w:r>
    </w:p>
    <w:p w:rsidR="001F786E" w:rsidRDefault="00CF048B">
      <w:pPr>
        <w:pStyle w:val="Lijstalinea"/>
        <w:numPr>
          <w:ilvl w:val="0"/>
          <w:numId w:val="5"/>
        </w:numPr>
      </w:pPr>
      <w:r>
        <w:t>Behuizing afgewerkt</w:t>
      </w:r>
    </w:p>
    <w:p w:rsidR="001F786E" w:rsidRDefault="00CF048B">
      <w:pPr>
        <w:pStyle w:val="Lijstalinea"/>
        <w:numPr>
          <w:ilvl w:val="0"/>
          <w:numId w:val="5"/>
        </w:numPr>
      </w:pPr>
      <w:r>
        <w:t>Testen van systeem gedurende labo sessie</w:t>
      </w:r>
    </w:p>
    <w:p w:rsidR="001F786E" w:rsidRDefault="00CF048B">
      <w:pPr>
        <w:pStyle w:val="Lijstalinea"/>
        <w:numPr>
          <w:ilvl w:val="0"/>
          <w:numId w:val="5"/>
        </w:numPr>
      </w:pPr>
      <w:r>
        <w:t>Eerste uitlijning verslag/ presentatie uitwerking</w:t>
      </w:r>
    </w:p>
    <w:p w:rsidR="001F786E" w:rsidRDefault="00CF048B">
      <w:pPr>
        <w:rPr>
          <w:lang w:val="en-US"/>
        </w:rPr>
      </w:pPr>
      <w:r>
        <w:rPr>
          <w:lang w:val="en-US"/>
        </w:rPr>
        <w:t xml:space="preserve">Week 7 (30 </w:t>
      </w:r>
      <w:proofErr w:type="spellStart"/>
      <w:r>
        <w:rPr>
          <w:lang w:val="en-US"/>
        </w:rPr>
        <w:t>maart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– 5 </w:t>
      </w:r>
      <w:proofErr w:type="spellStart"/>
      <w:r>
        <w:rPr>
          <w:lang w:val="en-US"/>
        </w:rPr>
        <w:t>april</w:t>
      </w:r>
      <w:proofErr w:type="spellEnd"/>
      <w:r>
        <w:rPr>
          <w:lang w:val="en-US"/>
        </w:rPr>
        <w:t>)</w:t>
      </w:r>
    </w:p>
    <w:p w:rsidR="001F786E" w:rsidRDefault="00CF048B">
      <w:pPr>
        <w:pStyle w:val="Lijstalinea"/>
        <w:numPr>
          <w:ilvl w:val="0"/>
          <w:numId w:val="5"/>
        </w:numPr>
      </w:pPr>
      <w:r>
        <w:t xml:space="preserve">Uitbreiden van systeem naar 10 elementen </w:t>
      </w:r>
    </w:p>
    <w:p w:rsidR="001F786E" w:rsidRDefault="00CF048B">
      <w:pPr>
        <w:pStyle w:val="Lijstalinea"/>
        <w:numPr>
          <w:ilvl w:val="0"/>
          <w:numId w:val="5"/>
        </w:numPr>
      </w:pPr>
      <w:r>
        <w:t>Testen over meerdere dagen</w:t>
      </w:r>
    </w:p>
    <w:p w:rsidR="001F786E" w:rsidRDefault="00CF048B">
      <w:pPr>
        <w:pStyle w:val="Lijstalinea"/>
        <w:numPr>
          <w:ilvl w:val="0"/>
          <w:numId w:val="5"/>
        </w:numPr>
      </w:pPr>
      <w:r>
        <w:t>Oplossen van problemen</w:t>
      </w:r>
    </w:p>
    <w:p w:rsidR="001F786E" w:rsidRDefault="00CF048B">
      <w:pPr>
        <w:pStyle w:val="Lijstalinea"/>
        <w:numPr>
          <w:ilvl w:val="0"/>
          <w:numId w:val="5"/>
        </w:numPr>
      </w:pPr>
      <w:r>
        <w:t>Afgewerkte delen integreren in verslag/ presentatie</w:t>
      </w:r>
    </w:p>
    <w:p w:rsidR="001F786E" w:rsidRDefault="00CF048B">
      <w:pPr>
        <w:rPr>
          <w:lang w:val="en-US"/>
        </w:rPr>
      </w:pPr>
      <w:r>
        <w:rPr>
          <w:lang w:val="en-US"/>
        </w:rPr>
        <w:t xml:space="preserve">Week 8 (6 – 12 </w:t>
      </w:r>
      <w:proofErr w:type="spellStart"/>
      <w:r>
        <w:rPr>
          <w:lang w:val="en-US"/>
        </w:rPr>
        <w:t>april</w:t>
      </w:r>
      <w:proofErr w:type="spellEnd"/>
      <w:r>
        <w:rPr>
          <w:lang w:val="en-US"/>
        </w:rPr>
        <w:t xml:space="preserve">) </w:t>
      </w:r>
    </w:p>
    <w:p w:rsidR="001F786E" w:rsidRDefault="00CF048B">
      <w:pPr>
        <w:pStyle w:val="Lijstalinea"/>
        <w:numPr>
          <w:ilvl w:val="0"/>
          <w:numId w:val="5"/>
        </w:numPr>
      </w:pPr>
      <w:r>
        <w:t>Oplossen van problemen</w:t>
      </w:r>
    </w:p>
    <w:p w:rsidR="001F786E" w:rsidRDefault="00CF048B">
      <w:pPr>
        <w:pStyle w:val="Lijstalinea"/>
        <w:numPr>
          <w:ilvl w:val="0"/>
          <w:numId w:val="5"/>
        </w:numPr>
      </w:pPr>
      <w:r>
        <w:t>Afgewerkte delen integreren in verslag/ presentatie</w:t>
      </w:r>
    </w:p>
    <w:p w:rsidR="001F786E" w:rsidRDefault="00CF048B">
      <w:pPr>
        <w:rPr>
          <w:lang w:val="en-US"/>
        </w:rPr>
      </w:pPr>
      <w:r>
        <w:rPr>
          <w:lang w:val="en-US"/>
        </w:rPr>
        <w:t>Wee</w:t>
      </w:r>
      <w:r>
        <w:rPr>
          <w:lang w:val="en-US"/>
        </w:rPr>
        <w:t xml:space="preserve">k 9 (6 – 12 </w:t>
      </w:r>
      <w:proofErr w:type="spellStart"/>
      <w:r>
        <w:rPr>
          <w:lang w:val="en-US"/>
        </w:rPr>
        <w:t>april</w:t>
      </w:r>
      <w:proofErr w:type="spellEnd"/>
      <w:r>
        <w:rPr>
          <w:lang w:val="en-US"/>
        </w:rPr>
        <w:t xml:space="preserve">) </w:t>
      </w:r>
    </w:p>
    <w:p w:rsidR="001F786E" w:rsidRDefault="00CF048B">
      <w:pPr>
        <w:pStyle w:val="Lijstalinea"/>
        <w:numPr>
          <w:ilvl w:val="0"/>
          <w:numId w:val="5"/>
        </w:numPr>
      </w:pPr>
      <w:r>
        <w:t xml:space="preserve">Systeem uitwerken naar full </w:t>
      </w:r>
      <w:proofErr w:type="spellStart"/>
      <w:r>
        <w:t>scale</w:t>
      </w:r>
      <w:proofErr w:type="spellEnd"/>
    </w:p>
    <w:p w:rsidR="001F786E" w:rsidRDefault="00CF048B">
      <w:pPr>
        <w:pStyle w:val="Lijstalinea"/>
        <w:numPr>
          <w:ilvl w:val="0"/>
          <w:numId w:val="5"/>
        </w:numPr>
      </w:pPr>
      <w:r>
        <w:t>Proberen laatste problemen op te lossen</w:t>
      </w:r>
    </w:p>
    <w:p w:rsidR="001F786E" w:rsidRDefault="00CF048B">
      <w:pPr>
        <w:pStyle w:val="Lijstalinea"/>
        <w:numPr>
          <w:ilvl w:val="0"/>
          <w:numId w:val="5"/>
        </w:numPr>
      </w:pPr>
      <w:r>
        <w:t>Verder werken aan verslag/ presentatie</w:t>
      </w:r>
    </w:p>
    <w:p w:rsidR="001F786E" w:rsidRDefault="00CF048B">
      <w:r>
        <w:rPr>
          <w:shd w:val="clear" w:color="auto" w:fill="00FF00"/>
          <w:lang w:val="en-US"/>
        </w:rPr>
        <w:t xml:space="preserve">Week 10 (20 – 26 </w:t>
      </w:r>
      <w:proofErr w:type="spellStart"/>
      <w:r>
        <w:rPr>
          <w:shd w:val="clear" w:color="auto" w:fill="00FF00"/>
          <w:lang w:val="en-US"/>
        </w:rPr>
        <w:t>april</w:t>
      </w:r>
      <w:proofErr w:type="spellEnd"/>
      <w:r>
        <w:rPr>
          <w:shd w:val="clear" w:color="auto" w:fill="00FF00"/>
          <w:lang w:val="en-US"/>
        </w:rPr>
        <w:t>) [L]</w:t>
      </w:r>
    </w:p>
    <w:p w:rsidR="001F786E" w:rsidRDefault="00CF048B">
      <w:pPr>
        <w:pStyle w:val="Lijstalinea"/>
        <w:numPr>
          <w:ilvl w:val="0"/>
          <w:numId w:val="5"/>
        </w:numPr>
      </w:pPr>
      <w:r>
        <w:t xml:space="preserve">Full </w:t>
      </w:r>
      <w:proofErr w:type="spellStart"/>
      <w:r>
        <w:t>scale</w:t>
      </w:r>
      <w:proofErr w:type="spellEnd"/>
      <w:r>
        <w:t xml:space="preserve"> testen tijdens labo </w:t>
      </w:r>
    </w:p>
    <w:p w:rsidR="001F786E" w:rsidRDefault="00CF048B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Problemen</w:t>
      </w:r>
      <w:proofErr w:type="spellEnd"/>
      <w:r>
        <w:rPr>
          <w:lang w:val="en-US"/>
        </w:rPr>
        <w:t xml:space="preserve"> full scale </w:t>
      </w:r>
      <w:proofErr w:type="spellStart"/>
      <w:r>
        <w:rPr>
          <w:lang w:val="en-US"/>
        </w:rPr>
        <w:t>systeem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oplossen</w:t>
      </w:r>
      <w:proofErr w:type="spellEnd"/>
      <w:r>
        <w:rPr>
          <w:lang w:val="en-US"/>
        </w:rPr>
        <w:t xml:space="preserve"> </w:t>
      </w:r>
    </w:p>
    <w:p w:rsidR="001F786E" w:rsidRDefault="00CF048B">
      <w:pPr>
        <w:pStyle w:val="Lijstalinea"/>
        <w:numPr>
          <w:ilvl w:val="0"/>
          <w:numId w:val="5"/>
        </w:numPr>
      </w:pPr>
      <w:r>
        <w:t xml:space="preserve">Verder werken aan </w:t>
      </w:r>
      <w:r>
        <w:t>verslag/ presentatie</w:t>
      </w:r>
    </w:p>
    <w:p w:rsidR="001F786E" w:rsidRDefault="00CF048B">
      <w:pPr>
        <w:pStyle w:val="Lijstalinea"/>
        <w:numPr>
          <w:ilvl w:val="0"/>
          <w:numId w:val="5"/>
        </w:numPr>
      </w:pPr>
      <w:r>
        <w:t>Laatste onderdelen afwerken en integreren in verslag</w:t>
      </w:r>
    </w:p>
    <w:p w:rsidR="001F786E" w:rsidRDefault="00CF048B">
      <w:pPr>
        <w:pStyle w:val="Lijstalinea"/>
        <w:numPr>
          <w:ilvl w:val="0"/>
          <w:numId w:val="5"/>
        </w:numPr>
      </w:pPr>
      <w:r>
        <w:t>Lezen van verslag (17/04</w:t>
      </w:r>
    </w:p>
    <w:p w:rsidR="001F786E" w:rsidRDefault="00CF048B">
      <w:pPr>
        <w:rPr>
          <w:lang w:val="en-US"/>
        </w:rPr>
      </w:pPr>
      <w:r>
        <w:rPr>
          <w:lang w:val="en-US"/>
        </w:rPr>
        <w:t xml:space="preserve">Week 11 (27 </w:t>
      </w:r>
      <w:proofErr w:type="spellStart"/>
      <w:r>
        <w:rPr>
          <w:lang w:val="en-US"/>
        </w:rPr>
        <w:t>april</w:t>
      </w:r>
      <w:proofErr w:type="spellEnd"/>
      <w:r>
        <w:rPr>
          <w:lang w:val="en-US"/>
        </w:rPr>
        <w:t xml:space="preserve"> -  3 </w:t>
      </w:r>
      <w:proofErr w:type="spellStart"/>
      <w:r>
        <w:rPr>
          <w:lang w:val="en-US"/>
        </w:rPr>
        <w:t>mei</w:t>
      </w:r>
      <w:proofErr w:type="spellEnd"/>
      <w:r>
        <w:rPr>
          <w:lang w:val="en-US"/>
        </w:rPr>
        <w:t>)</w:t>
      </w:r>
    </w:p>
    <w:p w:rsidR="001F786E" w:rsidRDefault="00CF048B">
      <w:pPr>
        <w:pStyle w:val="Lijstalinea"/>
        <w:numPr>
          <w:ilvl w:val="0"/>
          <w:numId w:val="5"/>
        </w:numPr>
      </w:pPr>
      <w:r>
        <w:t xml:space="preserve">Problemen full </w:t>
      </w:r>
      <w:proofErr w:type="spellStart"/>
      <w:r>
        <w:t>scale</w:t>
      </w:r>
      <w:proofErr w:type="spellEnd"/>
      <w:r>
        <w:t xml:space="preserve"> systeem oplossen en testen</w:t>
      </w:r>
    </w:p>
    <w:p w:rsidR="001F786E" w:rsidRDefault="00CF048B">
      <w:pPr>
        <w:pStyle w:val="Lijstalinea"/>
        <w:numPr>
          <w:ilvl w:val="0"/>
          <w:numId w:val="5"/>
        </w:numPr>
      </w:pPr>
      <w:r>
        <w:t>Lezen van verslag (01/05)</w:t>
      </w:r>
    </w:p>
    <w:p w:rsidR="001F786E" w:rsidRDefault="00CF048B">
      <w:pPr>
        <w:pStyle w:val="Lijstalinea"/>
        <w:numPr>
          <w:ilvl w:val="0"/>
          <w:numId w:val="5"/>
        </w:numPr>
      </w:pPr>
      <w:r>
        <w:t xml:space="preserve">Definitieve versie van verslag na </w:t>
      </w:r>
      <w:r>
        <w:t xml:space="preserve">goedkeuring alle </w:t>
      </w:r>
      <w:proofErr w:type="spellStart"/>
      <w:r>
        <w:t>groepleden</w:t>
      </w:r>
      <w:proofErr w:type="spellEnd"/>
      <w:r>
        <w:t xml:space="preserve"> ( ten laatste 03/05)</w:t>
      </w:r>
    </w:p>
    <w:p w:rsidR="001F786E" w:rsidRDefault="00CF048B">
      <w:pPr>
        <w:pStyle w:val="Lijstalinea"/>
        <w:numPr>
          <w:ilvl w:val="0"/>
          <w:numId w:val="5"/>
        </w:numPr>
      </w:pPr>
      <w:r>
        <w:t>Samen komen voor presentatie eens voor te brengen aan elkaar (02/05 of 03/05)</w:t>
      </w:r>
    </w:p>
    <w:p w:rsidR="001F786E" w:rsidRDefault="00CF048B">
      <w:r>
        <w:rPr>
          <w:shd w:val="clear" w:color="auto" w:fill="00FF00"/>
          <w:lang w:val="en-US"/>
        </w:rPr>
        <w:t xml:space="preserve">Week 12 (4 - 7 </w:t>
      </w:r>
      <w:proofErr w:type="spellStart"/>
      <w:r>
        <w:rPr>
          <w:shd w:val="clear" w:color="auto" w:fill="00FF00"/>
          <w:lang w:val="en-US"/>
        </w:rPr>
        <w:t>mei</w:t>
      </w:r>
      <w:proofErr w:type="spellEnd"/>
      <w:r>
        <w:rPr>
          <w:shd w:val="clear" w:color="auto" w:fill="00FF00"/>
          <w:lang w:val="en-US"/>
        </w:rPr>
        <w:t>) [D-day]</w:t>
      </w:r>
    </w:p>
    <w:sectPr w:rsidR="001F786E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48B" w:rsidRDefault="00CF048B">
      <w:pPr>
        <w:spacing w:after="0" w:line="240" w:lineRule="auto"/>
      </w:pPr>
      <w:r>
        <w:separator/>
      </w:r>
    </w:p>
  </w:endnote>
  <w:endnote w:type="continuationSeparator" w:id="0">
    <w:p w:rsidR="00CF048B" w:rsidRDefault="00CF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48B" w:rsidRDefault="00CF048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F048B" w:rsidRDefault="00CF0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E56"/>
    <w:multiLevelType w:val="multilevel"/>
    <w:tmpl w:val="A3A0DA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74239F"/>
    <w:multiLevelType w:val="multilevel"/>
    <w:tmpl w:val="A5BCC9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F9E2C24"/>
    <w:multiLevelType w:val="multilevel"/>
    <w:tmpl w:val="2EBE8DF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93440F3"/>
    <w:multiLevelType w:val="multilevel"/>
    <w:tmpl w:val="BA9EF5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3C46CED"/>
    <w:multiLevelType w:val="multilevel"/>
    <w:tmpl w:val="39C6BF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F786E"/>
    <w:rsid w:val="001F786E"/>
    <w:rsid w:val="00AE28E7"/>
    <w:rsid w:val="00C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5C159-6734-4573-96C1-A73CED18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B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Standaardalinea-lettertype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Lijstalinea">
    <w:name w:val="List Paragraph"/>
    <w:basedOn w:val="Standa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gebruikersnaam</dc:creator>
  <dc:description/>
  <cp:lastModifiedBy>gebruikersnaam</cp:lastModifiedBy>
  <cp:revision>2</cp:revision>
  <dcterms:created xsi:type="dcterms:W3CDTF">2020-02-18T19:10:00Z</dcterms:created>
  <dcterms:modified xsi:type="dcterms:W3CDTF">2020-02-18T19:10:00Z</dcterms:modified>
</cp:coreProperties>
</file>